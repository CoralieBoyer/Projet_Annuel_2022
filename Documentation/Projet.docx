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567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184664" w:rsidRPr="00A85B6F" w14:paraId="523E7134" w14:textId="77777777" w:rsidTr="00570D20">
        <w:tc>
          <w:tcPr>
            <w:tcW w:w="6009" w:type="dxa"/>
            <w:tcBorders>
              <w:right w:val="single" w:sz="12" w:space="0" w:color="1CADE4" w:themeColor="accent1"/>
            </w:tcBorders>
            <w:tcMar>
              <w:bottom w:w="0" w:type="dxa"/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5994"/>
            </w:tblGrid>
            <w:tr w:rsidR="00184664" w:rsidRPr="00573543" w14:paraId="56741A4E" w14:textId="77777777" w:rsidTr="006F57E0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1CADE4" w:themeColor="accent1"/>
                  </w:tcBorders>
                </w:tcPr>
                <w:p w14:paraId="6B2113EB" w14:textId="77777777" w:rsidR="00362C4A" w:rsidRPr="009F53CA" w:rsidRDefault="00D5746B" w:rsidP="009F53CA">
                  <w:pPr>
                    <w:pStyle w:val="Titre2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Nom du destinataire :"/>
                      <w:tag w:val="Nom du destinataire :"/>
                      <w:id w:val="2044861746"/>
                      <w:placeholder>
                        <w:docPart w:val="E22331BBD857C441B4A4732C3D711AF0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9F53CA" w:rsidRPr="009D7347">
                        <w:rPr>
                          <w:lang w:val="en-US"/>
                        </w:rPr>
                        <w:t>Equipe</w:t>
                      </w:r>
                    </w:sdtContent>
                  </w:sdt>
                </w:p>
                <w:p w14:paraId="6F060ED6" w14:textId="09E31706" w:rsidR="00184664" w:rsidRPr="009F53CA" w:rsidRDefault="009F53CA" w:rsidP="00362C4A">
                  <w:pPr>
                    <w:pStyle w:val="Titre3"/>
                    <w:rPr>
                      <w:lang w:val="en-US"/>
                    </w:rPr>
                  </w:pPr>
                  <w:r w:rsidRPr="009F53CA">
                    <w:rPr>
                      <w:lang w:val="en-US"/>
                    </w:rPr>
                    <w:t>Coralie Boyer, Alaeddine Dhuilaa, Selim Hamachi</w:t>
                  </w:r>
                </w:p>
              </w:tc>
            </w:tr>
            <w:tr w:rsidR="00184664" w:rsidRPr="00A85B6F" w14:paraId="78F26156" w14:textId="77777777" w:rsidTr="00C51EB9">
              <w:trPr>
                <w:trHeight w:val="5825"/>
              </w:trPr>
              <w:tc>
                <w:tcPr>
                  <w:tcW w:w="5000" w:type="pct"/>
                  <w:tcBorders>
                    <w:top w:val="single" w:sz="12" w:space="0" w:color="1CADE4" w:themeColor="accent1"/>
                    <w:left w:val="single" w:sz="12" w:space="0" w:color="1CADE4" w:themeColor="accent1"/>
                    <w:bottom w:val="single" w:sz="12" w:space="0" w:color="1CADE4" w:themeColor="accent1"/>
                    <w:right w:val="nil"/>
                  </w:tcBorders>
                  <w:tcMar>
                    <w:top w:w="403" w:type="dxa"/>
                  </w:tcMar>
                </w:tcPr>
                <w:p w14:paraId="77F5C7F7" w14:textId="23851D60" w:rsidR="009D7347" w:rsidRDefault="009D7347" w:rsidP="003256A3">
                  <w:pPr>
                    <w:pStyle w:val="Titre2"/>
                    <w:spacing w:before="0" w:after="240"/>
                  </w:pPr>
                  <w:r>
                    <w:t>Communication</w:t>
                  </w:r>
                </w:p>
                <w:p w14:paraId="44C4AB0A" w14:textId="77777777" w:rsidR="003256A3" w:rsidRDefault="003256A3" w:rsidP="003256A3">
                  <w:pPr>
                    <w:pStyle w:val="Titre2"/>
                    <w:spacing w:before="0" w:after="240"/>
                    <w:jc w:val="left"/>
                  </w:pPr>
                </w:p>
                <w:p w14:paraId="4B4D536C" w14:textId="77777777" w:rsidR="009D7347" w:rsidRDefault="00BE39D5" w:rsidP="003256A3">
                  <w:pPr>
                    <w:pStyle w:val="Titre2"/>
                    <w:spacing w:before="240"/>
                    <w:jc w:val="left"/>
                  </w:pPr>
                  <w:r>
                    <w:t>Plan :</w:t>
                  </w:r>
                </w:p>
                <w:p w14:paraId="07A27355" w14:textId="77777777" w:rsidR="00BE39D5" w:rsidRDefault="00BE39D5" w:rsidP="00BE39D5">
                  <w:r>
                    <w:t xml:space="preserve">Réunions chaque début de semaine pour fixer le travail individuel de chacun et le travail à réaliser en groupe. </w:t>
                  </w:r>
                </w:p>
                <w:p w14:paraId="7E946A2F" w14:textId="77777777" w:rsidR="00BE39D5" w:rsidRDefault="00BE39D5" w:rsidP="00BE39D5">
                  <w:r>
                    <w:t>Réunions au cours de la semaine si besoin pour réaliser les missions à faire en groupe ou aider quelqu’un.</w:t>
                  </w:r>
                </w:p>
                <w:p w14:paraId="456251D9" w14:textId="77777777" w:rsidR="00BE39D5" w:rsidRDefault="00BE39D5" w:rsidP="00BE39D5">
                  <w:r>
                    <w:t>Réunion chaque fin de semaine afin de faire un point sur l’avancement de chacun.</w:t>
                  </w:r>
                </w:p>
                <w:p w14:paraId="55EDB0AE" w14:textId="77777777" w:rsidR="003256A3" w:rsidRDefault="004C1E1F" w:rsidP="003256A3">
                  <w:pPr>
                    <w:pStyle w:val="Titre2"/>
                    <w:spacing w:before="240"/>
                    <w:jc w:val="left"/>
                  </w:pPr>
                  <w:r>
                    <w:t>Technologies :</w:t>
                  </w:r>
                </w:p>
                <w:p w14:paraId="5D65332D" w14:textId="77777777" w:rsidR="002F48DE" w:rsidRDefault="002F48DE" w:rsidP="002F48DE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893F7E">
                    <w:rPr>
                      <w:u w:val="single"/>
                    </w:rPr>
                    <w:t xml:space="preserve">Serveur </w:t>
                  </w:r>
                  <w:r w:rsidR="004C1E1F" w:rsidRPr="00893F7E">
                    <w:rPr>
                      <w:u w:val="single"/>
                    </w:rPr>
                    <w:t>Discord :</w:t>
                  </w:r>
                  <w:r w:rsidR="004C1E1F">
                    <w:t xml:space="preserve"> </w:t>
                  </w:r>
                  <w:r>
                    <w:t>planifier les réunions, déposer les        documents/ressources, discuter du projet.</w:t>
                  </w:r>
                </w:p>
                <w:p w14:paraId="1E3B76CE" w14:textId="77777777" w:rsidR="00893F7E" w:rsidRDefault="001F2A20" w:rsidP="00862781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893F7E">
                    <w:rPr>
                      <w:u w:val="single"/>
                    </w:rPr>
                    <w:t>Groupe Teams :</w:t>
                  </w:r>
                  <w:r>
                    <w:t xml:space="preserve"> réaliser les réunions</w:t>
                  </w:r>
                  <w:r w:rsidR="0029416E">
                    <w:t>, travailler</w:t>
                  </w:r>
                  <w:r w:rsidR="00A4761B">
                    <w:t xml:space="preserve"> en</w:t>
                  </w:r>
                  <w:r>
                    <w:t xml:space="preserve"> vocal</w:t>
                  </w:r>
                </w:p>
                <w:p w14:paraId="79DBE9F1" w14:textId="77777777" w:rsidR="00862781" w:rsidRDefault="004371F4" w:rsidP="004371F4">
                  <w:pPr>
                    <w:pStyle w:val="Titre2"/>
                    <w:spacing w:before="240"/>
                    <w:jc w:val="left"/>
                  </w:pPr>
                  <w:r>
                    <w:t>Supports :</w:t>
                  </w:r>
                </w:p>
                <w:p w14:paraId="619C821A" w14:textId="77777777" w:rsidR="004371F4" w:rsidRDefault="0023349F" w:rsidP="004371F4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 w:rsidRPr="0023349F">
                    <w:rPr>
                      <w:u w:val="single"/>
                    </w:rPr>
                    <w:t>GitHub :</w:t>
                  </w:r>
                  <w:r>
                    <w:t xml:space="preserve"> arborescence du projet</w:t>
                  </w:r>
                </w:p>
                <w:p w14:paraId="4B0969F2" w14:textId="1733C6B1" w:rsidR="006B015A" w:rsidRDefault="006B015A" w:rsidP="004371F4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rPr>
                      <w:u w:val="single"/>
                    </w:rPr>
                    <w:t>Microsoft Word :</w:t>
                  </w:r>
                  <w:r>
                    <w:t xml:space="preserve"> documentations</w:t>
                  </w:r>
                </w:p>
                <w:p w14:paraId="385A3351" w14:textId="74871E2D" w:rsidR="00346E5C" w:rsidRDefault="00346E5C" w:rsidP="004371F4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rPr>
                      <w:u w:val="single"/>
                    </w:rPr>
                    <w:t>Microsoft Excel :</w:t>
                  </w:r>
                  <w:r>
                    <w:t xml:space="preserve"> documentations</w:t>
                  </w:r>
                </w:p>
                <w:p w14:paraId="5AC3E73D" w14:textId="2365A869" w:rsidR="004F15F1" w:rsidRDefault="004F15F1" w:rsidP="004371F4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rPr>
                      <w:u w:val="single"/>
                    </w:rPr>
                    <w:t>Trello :</w:t>
                  </w:r>
                  <w:r>
                    <w:t xml:space="preserve"> </w:t>
                  </w:r>
                  <w:r w:rsidR="00C36B55">
                    <w:t>tableau d’organisation</w:t>
                  </w:r>
                </w:p>
                <w:p w14:paraId="22BAF269" w14:textId="0147B48F" w:rsidR="00306EB7" w:rsidRPr="00BC44AB" w:rsidRDefault="004F15F1" w:rsidP="00306EB7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rPr>
                      <w:u w:val="single"/>
                    </w:rPr>
                    <w:t>Gantt</w:t>
                  </w:r>
                  <w:r w:rsidR="001E2C9F">
                    <w:rPr>
                      <w:u w:val="single"/>
                    </w:rPr>
                    <w:t>Project</w:t>
                  </w:r>
                  <w:r>
                    <w:rPr>
                      <w:u w:val="single"/>
                    </w:rPr>
                    <w:t> :</w:t>
                  </w:r>
                  <w:r>
                    <w:t xml:space="preserve"> </w:t>
                  </w:r>
                  <w:r w:rsidR="00073383">
                    <w:t xml:space="preserve">diagramme de </w:t>
                  </w:r>
                  <w:r w:rsidR="000734AA">
                    <w:t>Gantt</w:t>
                  </w:r>
                </w:p>
              </w:tc>
            </w:tr>
          </w:tbl>
          <w:p w14:paraId="058D0D1E" w14:textId="77777777" w:rsidR="00184664" w:rsidRPr="00A85B6F" w:rsidRDefault="00184664" w:rsidP="00CC7AD0"/>
        </w:tc>
        <w:tc>
          <w:tcPr>
            <w:tcW w:w="4313" w:type="dxa"/>
            <w:tcBorders>
              <w:left w:val="single" w:sz="12" w:space="0" w:color="1CADE4" w:themeColor="accent1"/>
            </w:tcBorders>
            <w:tcMar>
              <w:bottom w:w="0" w:type="dxa"/>
            </w:tcMar>
          </w:tcPr>
          <w:p w14:paraId="5B0DF50B" w14:textId="354D40C8" w:rsidR="00A77094" w:rsidRDefault="00A77094" w:rsidP="00DF2DEA">
            <w:pPr>
              <w:pStyle w:val="Titre2"/>
            </w:pPr>
            <w:r>
              <w:t>logo</w:t>
            </w:r>
            <w:r w:rsidR="00800183">
              <w:t xml:space="preserve"> </w:t>
            </w:r>
            <w:r>
              <w:t>du projet</w:t>
            </w:r>
          </w:p>
          <w:p w14:paraId="6FBB03F5" w14:textId="7493BCE5" w:rsidR="00A77094" w:rsidRDefault="00A77094" w:rsidP="008F62DA">
            <w:pPr>
              <w:jc w:val="center"/>
            </w:pPr>
            <w:r>
              <w:fldChar w:fldCharType="begin"/>
            </w:r>
            <w:r>
              <w:instrText xml:space="preserve"> INCLUDEPICTURE "https://cdn.discordapp.com/attachments/933300348049825828/934184691735605328/unknown.png"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2C296CC" wp14:editId="29B17D79">
                  <wp:extent cx="2537501" cy="1149491"/>
                  <wp:effectExtent l="0" t="0" r="254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842" cy="115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44A1A46" w14:textId="1D806767" w:rsidR="009F53CA" w:rsidRDefault="00A77094" w:rsidP="00A77094">
            <w:pPr>
              <w:pStyle w:val="Titre2"/>
            </w:pPr>
            <w:r>
              <w:t>Nom</w:t>
            </w:r>
            <w:r w:rsidR="002866C2">
              <w:t xml:space="preserve"> du projet</w:t>
            </w:r>
          </w:p>
          <w:p w14:paraId="0807AF28" w14:textId="77777777" w:rsidR="00A77094" w:rsidRDefault="00A77094" w:rsidP="00A77094"/>
          <w:p w14:paraId="1C76ACFA" w14:textId="2FD28A13" w:rsidR="00800183" w:rsidRDefault="00A77094" w:rsidP="003F19CD">
            <w:pPr>
              <w:ind w:left="284"/>
            </w:pPr>
            <w:r>
              <w:t>SAC Fidelity</w:t>
            </w:r>
          </w:p>
          <w:p w14:paraId="5BDABC46" w14:textId="77777777" w:rsidR="00800183" w:rsidRDefault="001131EC" w:rsidP="001131EC">
            <w:pPr>
              <w:pStyle w:val="Titre2"/>
            </w:pPr>
            <w:r>
              <w:t>Chef de projet réseau</w:t>
            </w:r>
          </w:p>
          <w:p w14:paraId="723D3CA9" w14:textId="77777777" w:rsidR="001131EC" w:rsidRDefault="001131EC" w:rsidP="001131EC"/>
          <w:p w14:paraId="3DD68431" w14:textId="00DE403B" w:rsidR="001131EC" w:rsidRDefault="001131EC" w:rsidP="00564B54">
            <w:pPr>
              <w:ind w:left="284"/>
            </w:pPr>
            <w:r>
              <w:t>Nom Prénom</w:t>
            </w:r>
          </w:p>
          <w:p w14:paraId="35B7D168" w14:textId="77777777" w:rsidR="001131EC" w:rsidRDefault="001131EC" w:rsidP="001131EC">
            <w:pPr>
              <w:pStyle w:val="Titre2"/>
            </w:pPr>
            <w:r>
              <w:t>Chef de projet développement</w:t>
            </w:r>
          </w:p>
          <w:p w14:paraId="7E93116E" w14:textId="77777777" w:rsidR="001131EC" w:rsidRDefault="001131EC" w:rsidP="001131EC"/>
          <w:p w14:paraId="2BCF7EC1" w14:textId="3F99B800" w:rsidR="001131EC" w:rsidRPr="00A85B6F" w:rsidRDefault="001131EC" w:rsidP="00564B54">
            <w:pPr>
              <w:ind w:left="284"/>
            </w:pPr>
            <w:r>
              <w:t>Nom Prénom</w:t>
            </w:r>
          </w:p>
        </w:tc>
      </w:tr>
    </w:tbl>
    <w:p w14:paraId="4ACABD7C" w14:textId="5497F28E" w:rsidR="00E41EE8" w:rsidRDefault="00E41EE8" w:rsidP="009D7347"/>
    <w:p w14:paraId="64412666" w14:textId="59C81ED3" w:rsidR="009D7347" w:rsidRDefault="00D904C7" w:rsidP="00FF7A08">
      <w:pPr>
        <w:pStyle w:val="Titre2"/>
        <w:spacing w:before="240"/>
        <w:jc w:val="left"/>
      </w:pPr>
      <w:r>
        <w:t xml:space="preserve">Liens vers les </w:t>
      </w:r>
      <w:r w:rsidR="00FF7A08">
        <w:t>Documentations :</w:t>
      </w:r>
    </w:p>
    <w:p w14:paraId="605BE8E1" w14:textId="40C71FDC" w:rsidR="00FF7A08" w:rsidRDefault="00D5746B" w:rsidP="004D1071">
      <w:pPr>
        <w:pStyle w:val="Paragraphedeliste"/>
        <w:numPr>
          <w:ilvl w:val="0"/>
          <w:numId w:val="7"/>
        </w:numPr>
      </w:pPr>
      <w:hyperlink r:id="rId9" w:history="1">
        <w:r w:rsidR="004D1071" w:rsidRPr="00D904C7">
          <w:rPr>
            <w:rStyle w:val="Lienhypertexte"/>
          </w:rPr>
          <w:t>organigramme.docx</w:t>
        </w:r>
      </w:hyperlink>
    </w:p>
    <w:p w14:paraId="4F3A07E7" w14:textId="05D991C4" w:rsidR="00D904C7" w:rsidRPr="00C73DC6" w:rsidRDefault="00D5746B" w:rsidP="004D1071">
      <w:pPr>
        <w:pStyle w:val="Paragraphedeliste"/>
        <w:numPr>
          <w:ilvl w:val="0"/>
          <w:numId w:val="7"/>
        </w:numPr>
        <w:rPr>
          <w:rStyle w:val="Lienhypertexte"/>
          <w:color w:val="335B74" w:themeColor="text2"/>
          <w:u w:val="none"/>
        </w:rPr>
      </w:pPr>
      <w:hyperlink r:id="rId10" w:history="1">
        <w:r w:rsidR="00D904C7" w:rsidRPr="00D904C7">
          <w:rPr>
            <w:rStyle w:val="Lienhypertexte"/>
          </w:rPr>
          <w:t>diagramme.gan</w:t>
        </w:r>
      </w:hyperlink>
    </w:p>
    <w:p w14:paraId="06B9ACE0" w14:textId="703CBB3B" w:rsidR="00C73DC6" w:rsidRPr="00573543" w:rsidRDefault="00D5746B" w:rsidP="004D1071">
      <w:pPr>
        <w:pStyle w:val="Paragraphedeliste"/>
        <w:numPr>
          <w:ilvl w:val="0"/>
          <w:numId w:val="7"/>
        </w:numPr>
        <w:rPr>
          <w:rStyle w:val="Lienhypertexte"/>
          <w:color w:val="335B74" w:themeColor="text2"/>
          <w:u w:val="none"/>
        </w:rPr>
      </w:pPr>
      <w:hyperlink r:id="rId11" w:history="1">
        <w:r w:rsidR="00C73DC6" w:rsidRPr="00C73DC6">
          <w:rPr>
            <w:rStyle w:val="Lienhypertexte"/>
          </w:rPr>
          <w:t>trello</w:t>
        </w:r>
      </w:hyperlink>
    </w:p>
    <w:p w14:paraId="3D61448C" w14:textId="1D1F76B5" w:rsidR="00573543" w:rsidRPr="0010344B" w:rsidRDefault="00573543" w:rsidP="00573543">
      <w:pPr>
        <w:pStyle w:val="Paragraphedeliste"/>
        <w:numPr>
          <w:ilvl w:val="0"/>
          <w:numId w:val="7"/>
        </w:numPr>
        <w:rPr>
          <w:rStyle w:val="Lienhypertexte"/>
          <w:color w:val="335B74" w:themeColor="text2"/>
          <w:u w:val="none"/>
        </w:rPr>
      </w:pPr>
      <w:r>
        <w:rPr>
          <w:rStyle w:val="Lienhypertexte"/>
        </w:rPr>
        <w:t>descriptifWeb.docx</w:t>
      </w:r>
    </w:p>
    <w:p w14:paraId="5B19ADC8" w14:textId="1255F5BF" w:rsidR="0010344B" w:rsidRPr="008C14E2" w:rsidRDefault="00C51EB9" w:rsidP="00573543">
      <w:pPr>
        <w:pStyle w:val="Paragraphedeliste"/>
        <w:numPr>
          <w:ilvl w:val="0"/>
          <w:numId w:val="7"/>
        </w:numPr>
        <w:rPr>
          <w:rStyle w:val="Lienhypertexte"/>
          <w:color w:val="335B74" w:themeColor="text2"/>
          <w:u w:val="none"/>
        </w:rPr>
      </w:pPr>
      <w:hyperlink r:id="rId12" w:history="1">
        <w:r w:rsidR="0010344B" w:rsidRPr="00C51EB9">
          <w:rPr>
            <w:rStyle w:val="Lienhypertexte"/>
          </w:rPr>
          <w:t>matriceRA</w:t>
        </w:r>
        <w:r w:rsidR="0010344B" w:rsidRPr="00C51EB9">
          <w:rPr>
            <w:rStyle w:val="Lienhypertexte"/>
          </w:rPr>
          <w:t>C</w:t>
        </w:r>
        <w:r w:rsidR="0010344B" w:rsidRPr="00C51EB9">
          <w:rPr>
            <w:rStyle w:val="Lienhypertexte"/>
          </w:rPr>
          <w:t>I.docx</w:t>
        </w:r>
      </w:hyperlink>
    </w:p>
    <w:p w14:paraId="2B2C3228" w14:textId="527BD6ED" w:rsidR="008C14E2" w:rsidRPr="008C14E2" w:rsidRDefault="00C51EB9" w:rsidP="00573543">
      <w:pPr>
        <w:pStyle w:val="Paragraphedeliste"/>
        <w:numPr>
          <w:ilvl w:val="0"/>
          <w:numId w:val="7"/>
        </w:numPr>
        <w:rPr>
          <w:u w:val="single"/>
        </w:rPr>
      </w:pPr>
      <w:hyperlink r:id="rId13" w:history="1">
        <w:r w:rsidR="008C14E2" w:rsidRPr="00C51EB9">
          <w:rPr>
            <w:rStyle w:val="Lienhypertexte"/>
          </w:rPr>
          <w:t>CalculDesCoutsFinancie</w:t>
        </w:r>
        <w:r w:rsidR="008C14E2" w:rsidRPr="00C51EB9">
          <w:rPr>
            <w:rStyle w:val="Lienhypertexte"/>
          </w:rPr>
          <w:t>r</w:t>
        </w:r>
        <w:r w:rsidR="008C14E2" w:rsidRPr="00C51EB9">
          <w:rPr>
            <w:rStyle w:val="Lienhypertexte"/>
          </w:rPr>
          <w:t>s.docx</w:t>
        </w:r>
      </w:hyperlink>
    </w:p>
    <w:p w14:paraId="062E6EF9" w14:textId="39EAF0E5" w:rsidR="002D1EC4" w:rsidRDefault="002D1EC4" w:rsidP="002D1EC4"/>
    <w:p w14:paraId="0528612E" w14:textId="427256EF" w:rsidR="002D1EC4" w:rsidRDefault="002D1EC4" w:rsidP="002D1EC4">
      <w:pPr>
        <w:pStyle w:val="Paragraphedeliste"/>
        <w:numPr>
          <w:ilvl w:val="0"/>
          <w:numId w:val="7"/>
        </w:numPr>
      </w:pPr>
      <w:r>
        <w:t xml:space="preserve">Ouvrir le </w:t>
      </w:r>
      <w:hyperlink r:id="rId14" w:history="1">
        <w:r w:rsidRPr="00123B2E">
          <w:rPr>
            <w:rStyle w:val="Lienhypertexte"/>
          </w:rPr>
          <w:t>GitHub</w:t>
        </w:r>
      </w:hyperlink>
    </w:p>
    <w:sectPr w:rsidR="002D1EC4" w:rsidSect="00C624F1">
      <w:footerReference w:type="default" r:id="rId15"/>
      <w:headerReference w:type="first" r:id="rId16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2BAC" w14:textId="77777777" w:rsidR="00D5746B" w:rsidRDefault="00D5746B" w:rsidP="008B2920">
      <w:pPr>
        <w:spacing w:after="0" w:line="240" w:lineRule="auto"/>
      </w:pPr>
      <w:r>
        <w:separator/>
      </w:r>
    </w:p>
  </w:endnote>
  <w:endnote w:type="continuationSeparator" w:id="0">
    <w:p w14:paraId="5A0CEFD5" w14:textId="77777777" w:rsidR="00D5746B" w:rsidRDefault="00D5746B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600A1" w14:textId="77777777" w:rsidR="00853CE2" w:rsidRDefault="00853CE2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FD5906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DF13" w14:textId="77777777" w:rsidR="00D5746B" w:rsidRDefault="00D5746B" w:rsidP="008B2920">
      <w:pPr>
        <w:spacing w:after="0" w:line="240" w:lineRule="auto"/>
      </w:pPr>
      <w:r>
        <w:separator/>
      </w:r>
    </w:p>
  </w:footnote>
  <w:footnote w:type="continuationSeparator" w:id="0">
    <w:p w14:paraId="607EB7AB" w14:textId="77777777" w:rsidR="00D5746B" w:rsidRDefault="00D5746B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1CADE4" w:themeColor="accent1"/>
        <w:left w:val="single" w:sz="12" w:space="0" w:color="1CADE4" w:themeColor="accent1"/>
        <w:bottom w:val="single" w:sz="12" w:space="0" w:color="1CADE4" w:themeColor="accent1"/>
        <w:right w:val="single" w:sz="12" w:space="0" w:color="1CADE4" w:themeColor="accent1"/>
        <w:insideH w:val="single" w:sz="12" w:space="0" w:color="1CADE4" w:themeColor="accent1"/>
        <w:insideV w:val="single" w:sz="12" w:space="0" w:color="1CADE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eau de disposition de l’en-tête"/>
    </w:tblPr>
    <w:tblGrid>
      <w:gridCol w:w="10292"/>
    </w:tblGrid>
    <w:tr w:rsidR="00A85B6F" w14:paraId="433B975B" w14:textId="77777777" w:rsidTr="00142F58">
      <w:sdt>
        <w:sdtPr>
          <w:alias w:val="Votre nom :"/>
          <w:tag w:val="Votre nom :"/>
          <w:id w:val="-1685667604"/>
          <w:placeholder>
            <w:docPart w:val="802D91407667D24B9834E741C8831F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tc>
            <w:tcPr>
              <w:tcW w:w="9340" w:type="dxa"/>
              <w:tcBorders>
                <w:bottom w:val="single" w:sz="12" w:space="0" w:color="1CADE4" w:themeColor="accent1"/>
              </w:tcBorders>
            </w:tcPr>
            <w:p w14:paraId="3BE45FCA" w14:textId="4A875B0F" w:rsidR="00A85B6F" w:rsidRDefault="00D8169F" w:rsidP="00B56F21">
              <w:pPr>
                <w:pStyle w:val="Titre1"/>
              </w:pPr>
              <w:r>
                <w:t>Projet annue</w:t>
              </w:r>
              <w:r w:rsidR="009D737E">
                <w:t>l 2021-2022</w:t>
              </w:r>
            </w:p>
          </w:tc>
        </w:sdtContent>
      </w:sdt>
    </w:tr>
    <w:tr w:rsidR="00142F58" w14:paraId="5610067B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02A6921" w14:textId="77777777" w:rsidR="00142F58" w:rsidRDefault="00142F58" w:rsidP="00142F58"/>
      </w:tc>
    </w:tr>
  </w:tbl>
  <w:p w14:paraId="3FD58150" w14:textId="77777777" w:rsidR="00BD5EFB" w:rsidRDefault="00BD5E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5A7F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E8F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4649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4610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5EF2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7EF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04F8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64A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984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460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778C2"/>
    <w:multiLevelType w:val="hybridMultilevel"/>
    <w:tmpl w:val="C00ADBEE"/>
    <w:lvl w:ilvl="0" w:tplc="8912F892">
      <w:numFmt w:val="bullet"/>
      <w:lvlText w:val="-"/>
      <w:lvlJc w:val="left"/>
      <w:pPr>
        <w:ind w:left="720" w:hanging="360"/>
      </w:pPr>
      <w:rPr>
        <w:rFonts w:ascii="Tw Cen MT Condensed" w:eastAsiaTheme="majorEastAsia" w:hAnsi="Tw Cen MT Condensed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7C49EB"/>
    <w:multiLevelType w:val="hybridMultilevel"/>
    <w:tmpl w:val="8700B464"/>
    <w:lvl w:ilvl="0" w:tplc="928EE13E">
      <w:numFmt w:val="bullet"/>
      <w:lvlText w:val="-"/>
      <w:lvlJc w:val="left"/>
      <w:pPr>
        <w:ind w:left="454" w:hanging="170"/>
      </w:pPr>
      <w:rPr>
        <w:rFonts w:ascii="Tw Cen MT" w:eastAsiaTheme="minorHAnsi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C27DF"/>
    <w:multiLevelType w:val="hybridMultilevel"/>
    <w:tmpl w:val="DD72DD1A"/>
    <w:lvl w:ilvl="0" w:tplc="F75AD0C0">
      <w:numFmt w:val="bullet"/>
      <w:lvlText w:val="-"/>
      <w:lvlJc w:val="left"/>
      <w:pPr>
        <w:ind w:left="720" w:hanging="360"/>
      </w:pPr>
      <w:rPr>
        <w:rFonts w:ascii="Tw Cen MT Condensed" w:eastAsiaTheme="majorEastAsia" w:hAnsi="Tw Cen MT Condensed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26631"/>
    <w:multiLevelType w:val="hybridMultilevel"/>
    <w:tmpl w:val="B2F628EC"/>
    <w:lvl w:ilvl="0" w:tplc="1A6C0DA2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44665A04">
      <w:start w:val="1"/>
      <w:numFmt w:val="bullet"/>
      <w:lvlText w:val="&gt;"/>
      <w:lvlJc w:val="left"/>
      <w:pPr>
        <w:ind w:left="1440" w:hanging="360"/>
      </w:pPr>
      <w:rPr>
        <w:rFonts w:ascii="Cambria" w:hAnsi="Cambri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8679D"/>
    <w:multiLevelType w:val="hybridMultilevel"/>
    <w:tmpl w:val="856E60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416A9"/>
    <w:multiLevelType w:val="hybridMultilevel"/>
    <w:tmpl w:val="D68694A4"/>
    <w:lvl w:ilvl="0" w:tplc="895ABAC0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448AB"/>
    <w:multiLevelType w:val="hybridMultilevel"/>
    <w:tmpl w:val="92F2BAEA"/>
    <w:lvl w:ilvl="0" w:tplc="44FE425E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4"/>
  </w:num>
  <w:num w:numId="5">
    <w:abstractNumId w:val="16"/>
  </w:num>
  <w:num w:numId="6">
    <w:abstractNumId w:val="12"/>
  </w:num>
  <w:num w:numId="7">
    <w:abstractNumId w:val="1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90"/>
    <w:rsid w:val="000243D1"/>
    <w:rsid w:val="00041510"/>
    <w:rsid w:val="00057F04"/>
    <w:rsid w:val="00073383"/>
    <w:rsid w:val="000734AA"/>
    <w:rsid w:val="00081A20"/>
    <w:rsid w:val="00085599"/>
    <w:rsid w:val="000859E1"/>
    <w:rsid w:val="000A378C"/>
    <w:rsid w:val="000B119C"/>
    <w:rsid w:val="000B7B90"/>
    <w:rsid w:val="000D6D59"/>
    <w:rsid w:val="0010042F"/>
    <w:rsid w:val="0010344B"/>
    <w:rsid w:val="001131EC"/>
    <w:rsid w:val="00123B2E"/>
    <w:rsid w:val="00135C2C"/>
    <w:rsid w:val="00142F58"/>
    <w:rsid w:val="00150783"/>
    <w:rsid w:val="00152A85"/>
    <w:rsid w:val="00153ED4"/>
    <w:rsid w:val="0016335F"/>
    <w:rsid w:val="00184664"/>
    <w:rsid w:val="001A7052"/>
    <w:rsid w:val="001E2C9F"/>
    <w:rsid w:val="001F2A20"/>
    <w:rsid w:val="001F60D3"/>
    <w:rsid w:val="00217820"/>
    <w:rsid w:val="0023349F"/>
    <w:rsid w:val="0027115C"/>
    <w:rsid w:val="0027774B"/>
    <w:rsid w:val="002866C2"/>
    <w:rsid w:val="00293B83"/>
    <w:rsid w:val="0029416E"/>
    <w:rsid w:val="002D1EC4"/>
    <w:rsid w:val="002F48DE"/>
    <w:rsid w:val="00306EB7"/>
    <w:rsid w:val="003256A3"/>
    <w:rsid w:val="003403DA"/>
    <w:rsid w:val="00346E5C"/>
    <w:rsid w:val="00362C4A"/>
    <w:rsid w:val="00390414"/>
    <w:rsid w:val="003B5B09"/>
    <w:rsid w:val="003E1711"/>
    <w:rsid w:val="003F19CD"/>
    <w:rsid w:val="00425B5E"/>
    <w:rsid w:val="004371F4"/>
    <w:rsid w:val="0045425A"/>
    <w:rsid w:val="00454631"/>
    <w:rsid w:val="00463A38"/>
    <w:rsid w:val="004670DD"/>
    <w:rsid w:val="0048346B"/>
    <w:rsid w:val="004C1E1F"/>
    <w:rsid w:val="004D1071"/>
    <w:rsid w:val="004E4CA5"/>
    <w:rsid w:val="004F15F1"/>
    <w:rsid w:val="00502D70"/>
    <w:rsid w:val="00510920"/>
    <w:rsid w:val="0053113D"/>
    <w:rsid w:val="00546C9C"/>
    <w:rsid w:val="00564B54"/>
    <w:rsid w:val="00570D20"/>
    <w:rsid w:val="00573543"/>
    <w:rsid w:val="005B0E81"/>
    <w:rsid w:val="005B3F10"/>
    <w:rsid w:val="005D568C"/>
    <w:rsid w:val="00612AEF"/>
    <w:rsid w:val="00630D36"/>
    <w:rsid w:val="00632229"/>
    <w:rsid w:val="006337E6"/>
    <w:rsid w:val="00640997"/>
    <w:rsid w:val="006A3CE7"/>
    <w:rsid w:val="006B015A"/>
    <w:rsid w:val="006B0272"/>
    <w:rsid w:val="006C6DEF"/>
    <w:rsid w:val="006D5ED4"/>
    <w:rsid w:val="006E0BA9"/>
    <w:rsid w:val="006E6F22"/>
    <w:rsid w:val="006F1734"/>
    <w:rsid w:val="006F57E0"/>
    <w:rsid w:val="0072153E"/>
    <w:rsid w:val="0077381A"/>
    <w:rsid w:val="00774757"/>
    <w:rsid w:val="00781D13"/>
    <w:rsid w:val="00783C41"/>
    <w:rsid w:val="00787503"/>
    <w:rsid w:val="007E7032"/>
    <w:rsid w:val="00800183"/>
    <w:rsid w:val="00833359"/>
    <w:rsid w:val="00845377"/>
    <w:rsid w:val="00853CE2"/>
    <w:rsid w:val="00860491"/>
    <w:rsid w:val="00862781"/>
    <w:rsid w:val="00887A77"/>
    <w:rsid w:val="008926B1"/>
    <w:rsid w:val="00893F7E"/>
    <w:rsid w:val="008A75CF"/>
    <w:rsid w:val="008B2920"/>
    <w:rsid w:val="008B2DF7"/>
    <w:rsid w:val="008B7AC7"/>
    <w:rsid w:val="008C14E2"/>
    <w:rsid w:val="008C5823"/>
    <w:rsid w:val="008D066A"/>
    <w:rsid w:val="008F62DA"/>
    <w:rsid w:val="009039F1"/>
    <w:rsid w:val="009244EC"/>
    <w:rsid w:val="00960DC6"/>
    <w:rsid w:val="0097619F"/>
    <w:rsid w:val="009D7347"/>
    <w:rsid w:val="009D737E"/>
    <w:rsid w:val="009F53CA"/>
    <w:rsid w:val="00A213B1"/>
    <w:rsid w:val="00A41FA7"/>
    <w:rsid w:val="00A4761B"/>
    <w:rsid w:val="00A50A33"/>
    <w:rsid w:val="00A77094"/>
    <w:rsid w:val="00A85B6F"/>
    <w:rsid w:val="00AA3476"/>
    <w:rsid w:val="00AA6B7B"/>
    <w:rsid w:val="00AB1351"/>
    <w:rsid w:val="00AB540C"/>
    <w:rsid w:val="00AC5D83"/>
    <w:rsid w:val="00B41780"/>
    <w:rsid w:val="00B56F21"/>
    <w:rsid w:val="00B67DB0"/>
    <w:rsid w:val="00B72A91"/>
    <w:rsid w:val="00BA15A3"/>
    <w:rsid w:val="00BC44AB"/>
    <w:rsid w:val="00BD5B80"/>
    <w:rsid w:val="00BD5EFB"/>
    <w:rsid w:val="00BE39D5"/>
    <w:rsid w:val="00C30C97"/>
    <w:rsid w:val="00C35EFB"/>
    <w:rsid w:val="00C36B55"/>
    <w:rsid w:val="00C51B42"/>
    <w:rsid w:val="00C51EB9"/>
    <w:rsid w:val="00C624F1"/>
    <w:rsid w:val="00C73037"/>
    <w:rsid w:val="00C73DC6"/>
    <w:rsid w:val="00C858D5"/>
    <w:rsid w:val="00CB28BD"/>
    <w:rsid w:val="00CD7978"/>
    <w:rsid w:val="00CF64A4"/>
    <w:rsid w:val="00D2689C"/>
    <w:rsid w:val="00D5746B"/>
    <w:rsid w:val="00D66E8B"/>
    <w:rsid w:val="00D730F1"/>
    <w:rsid w:val="00D8169F"/>
    <w:rsid w:val="00D904C7"/>
    <w:rsid w:val="00D96A9A"/>
    <w:rsid w:val="00DD57B4"/>
    <w:rsid w:val="00DF2DEA"/>
    <w:rsid w:val="00DF6A6F"/>
    <w:rsid w:val="00E20402"/>
    <w:rsid w:val="00E41EE8"/>
    <w:rsid w:val="00E70BF8"/>
    <w:rsid w:val="00E7158F"/>
    <w:rsid w:val="00E928A3"/>
    <w:rsid w:val="00E9449B"/>
    <w:rsid w:val="00F243FA"/>
    <w:rsid w:val="00F67FBA"/>
    <w:rsid w:val="00F731DF"/>
    <w:rsid w:val="00F879CE"/>
    <w:rsid w:val="00FB4333"/>
    <w:rsid w:val="00FD5906"/>
    <w:rsid w:val="00FE1639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60119"/>
  <w15:chartTrackingRefBased/>
  <w15:docId w15:val="{F5200643-92DE-BE4E-AA92-EB7A9350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5B74" w:themeColor="text2"/>
        <w:lang w:val="fr-FR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31"/>
  </w:style>
  <w:style w:type="paragraph" w:styleId="Titre1">
    <w:name w:val="heading 1"/>
    <w:basedOn w:val="Normal"/>
    <w:link w:val="Titre1C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En-tte">
    <w:name w:val="header"/>
    <w:basedOn w:val="Normal"/>
    <w:link w:val="En-tteCar"/>
    <w:uiPriority w:val="99"/>
    <w:unhideWhenUsed/>
    <w:rsid w:val="00A85B6F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B6F"/>
  </w:style>
  <w:style w:type="paragraph" w:styleId="Pieddepage">
    <w:name w:val="footer"/>
    <w:basedOn w:val="Normal"/>
    <w:link w:val="PieddepageCar"/>
    <w:uiPriority w:val="99"/>
    <w:unhideWhenUsed/>
    <w:rsid w:val="0051092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920"/>
  </w:style>
  <w:style w:type="character" w:customStyle="1" w:styleId="Titre4Car">
    <w:name w:val="Titre 4 Car"/>
    <w:basedOn w:val="Policepardfaut"/>
    <w:link w:val="Titre4"/>
    <w:uiPriority w:val="9"/>
    <w:semiHidden/>
    <w:rsid w:val="004E4CA5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4CA5"/>
    <w:rPr>
      <w:rFonts w:asciiTheme="majorHAnsi" w:eastAsiaTheme="majorEastAsia" w:hAnsiTheme="majorHAnsi" w:cstheme="majorBidi"/>
      <w:color w:val="1481AB" w:themeColor="accent1" w:themeShade="BF"/>
    </w:r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Sansinterligne">
    <w:name w:val="No Spacing"/>
    <w:uiPriority w:val="98"/>
    <w:qFormat/>
    <w:rsid w:val="00F879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8A3"/>
    <w:rPr>
      <w:rFonts w:ascii="Segoe UI" w:hAnsi="Segoe UI" w:cs="Segoe UI"/>
    </w:rPr>
  </w:style>
  <w:style w:type="character" w:styleId="Marquedecommentaire">
    <w:name w:val="annotation reference"/>
    <w:basedOn w:val="Policepardfaut"/>
    <w:uiPriority w:val="99"/>
    <w:semiHidden/>
    <w:unhideWhenUsed/>
    <w:rsid w:val="003904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041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3904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04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0414"/>
    <w:rPr>
      <w:b/>
      <w:bCs/>
      <w:sz w:val="20"/>
      <w:szCs w:val="20"/>
    </w:rPr>
  </w:style>
  <w:style w:type="paragraph" w:styleId="Salutations">
    <w:name w:val="Salutation"/>
    <w:basedOn w:val="Normal"/>
    <w:next w:val="Normal"/>
    <w:link w:val="SalutationsCar"/>
    <w:uiPriority w:val="12"/>
    <w:qFormat/>
    <w:rsid w:val="00362C4A"/>
    <w:pPr>
      <w:spacing w:after="120"/>
    </w:pPr>
  </w:style>
  <w:style w:type="character" w:customStyle="1" w:styleId="SalutationsCar">
    <w:name w:val="Salutations Car"/>
    <w:basedOn w:val="Policepardfaut"/>
    <w:link w:val="Salutations"/>
    <w:uiPriority w:val="12"/>
    <w:rsid w:val="00362C4A"/>
  </w:style>
  <w:style w:type="paragraph" w:styleId="Formuledepolitesse">
    <w:name w:val="Closing"/>
    <w:basedOn w:val="Normal"/>
    <w:next w:val="Signature"/>
    <w:link w:val="FormuledepolitesseCar"/>
    <w:uiPriority w:val="13"/>
    <w:qFormat/>
    <w:rsid w:val="00362C4A"/>
    <w:pPr>
      <w:spacing w:before="360" w:after="120"/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13"/>
    <w:rsid w:val="00B56F21"/>
  </w:style>
  <w:style w:type="paragraph" w:styleId="Signature">
    <w:name w:val="Signature"/>
    <w:basedOn w:val="Normal"/>
    <w:next w:val="Normal"/>
    <w:link w:val="SignatureCar"/>
    <w:uiPriority w:val="14"/>
    <w:qFormat/>
    <w:rsid w:val="00362C4A"/>
    <w:pPr>
      <w:spacing w:after="120" w:line="240" w:lineRule="auto"/>
    </w:pPr>
  </w:style>
  <w:style w:type="character" w:customStyle="1" w:styleId="SignatureCar">
    <w:name w:val="Signature Car"/>
    <w:basedOn w:val="Policepardfaut"/>
    <w:link w:val="Signature"/>
    <w:uiPriority w:val="14"/>
    <w:rsid w:val="00B56F21"/>
  </w:style>
  <w:style w:type="paragraph" w:styleId="Date">
    <w:name w:val="Date"/>
    <w:basedOn w:val="Normal"/>
    <w:next w:val="Normal"/>
    <w:link w:val="DateCar"/>
    <w:uiPriority w:val="11"/>
    <w:qFormat/>
    <w:rsid w:val="00362C4A"/>
    <w:pPr>
      <w:spacing w:after="560"/>
    </w:pPr>
  </w:style>
  <w:style w:type="character" w:customStyle="1" w:styleId="DateCar">
    <w:name w:val="Date Car"/>
    <w:basedOn w:val="Policepardfaut"/>
    <w:link w:val="Date"/>
    <w:uiPriority w:val="11"/>
    <w:rsid w:val="00362C4A"/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7738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31DF"/>
    <w:rPr>
      <w:color w:val="3C617A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31D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32229"/>
    <w:rPr>
      <w:color w:val="3C617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alculDesCoutsFinanciers.docx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triceRACI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Un2HdE79/organis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diagramme.ga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organigramme.docx" TargetMode="External"/><Relationship Id="rId14" Type="http://schemas.openxmlformats.org/officeDocument/2006/relationships/hyperlink" Target="https://github.com/CoralieBoyer/PA-2022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colad/Library/Containers/com.microsoft.Word/Data/Library/Application%20Support/Microsoft/Office/16.0/DTS/fr-FR%7bBB4AE29F-B139-3C4A-97CC-1152FFC816DA%7d/%7bAA8447AA-6435-0147-9455-47A8DA584CDB%7dtf163927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2331BBD857C441B4A4732C3D711A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A5555A-7CF4-E94C-96AD-E72FA6973C0E}"/>
      </w:docPartPr>
      <w:docPartBody>
        <w:p w:rsidR="00C6464D" w:rsidRDefault="0040060A">
          <w:pPr>
            <w:pStyle w:val="E22331BBD857C441B4A4732C3D711AF0"/>
          </w:pPr>
          <w:r>
            <w:rPr>
              <w:lang w:bidi="fr-FR"/>
            </w:rPr>
            <w:t>Nom du destinataire</w:t>
          </w:r>
        </w:p>
      </w:docPartBody>
    </w:docPart>
    <w:docPart>
      <w:docPartPr>
        <w:name w:val="802D91407667D24B9834E741C8831F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C921EC-E133-EB4F-ACC3-D6A6B0BAB6CC}"/>
      </w:docPartPr>
      <w:docPartBody>
        <w:p w:rsidR="00C6464D" w:rsidRDefault="0040060A">
          <w:pPr>
            <w:pStyle w:val="802D91407667D24B9834E741C8831F47"/>
          </w:pPr>
          <w:r w:rsidRPr="00A85B6F">
            <w:rPr>
              <w:lang w:bidi="fr-FR"/>
            </w:rPr>
            <w:t>Téléphone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CE"/>
    <w:rsid w:val="00250FCE"/>
    <w:rsid w:val="002850BB"/>
    <w:rsid w:val="0040060A"/>
    <w:rsid w:val="005932E0"/>
    <w:rsid w:val="00AE59F5"/>
    <w:rsid w:val="00BE6FA6"/>
    <w:rsid w:val="00C6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22331BBD857C441B4A4732C3D711AF0">
    <w:name w:val="E22331BBD857C441B4A4732C3D711AF0"/>
  </w:style>
  <w:style w:type="paragraph" w:customStyle="1" w:styleId="802D91407667D24B9834E741C8831F47">
    <w:name w:val="802D91407667D24B9834E741C8831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Equipe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{AA8447AA-6435-0147-9455-47A8DA584CDB}tf16392741.dotx</Template>
  <TotalTime>76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annuel 2021-2022</dc:creator>
  <cp:keywords/>
  <dc:description/>
  <cp:lastModifiedBy>Coralie BOYER</cp:lastModifiedBy>
  <cp:revision>85</cp:revision>
  <cp:lastPrinted>2016-06-29T01:32:00Z</cp:lastPrinted>
  <dcterms:created xsi:type="dcterms:W3CDTF">2022-01-21T20:51:00Z</dcterms:created>
  <dcterms:modified xsi:type="dcterms:W3CDTF">2022-01-29T16:55:00Z</dcterms:modified>
</cp:coreProperties>
</file>